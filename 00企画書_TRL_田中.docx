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614C8" w:rsidR="00241993" w:rsidP="00E614C8" w:rsidRDefault="00E614C8" w14:paraId="7525B0FC" w14:textId="77777777">
      <w:pPr>
        <w:jc w:val="center"/>
        <w:rPr>
          <w:rFonts w:ascii="UD デジタル 教科書体 NP-R" w:eastAsia="UD デジタル 教科書体 NP-R"/>
          <w:sz w:val="40"/>
        </w:rPr>
      </w:pPr>
      <w:r w:rsidRPr="00E614C8">
        <w:rPr>
          <w:rFonts w:hint="eastAsia" w:ascii="UD デジタル 教科書体 NP-R" w:eastAsia="UD デジタル 教科書体 NP-R"/>
          <w:sz w:val="40"/>
        </w:rPr>
        <w:t>企画書</w:t>
      </w:r>
    </w:p>
    <w:p w:rsidRPr="00E614C8" w:rsidR="00E614C8" w:rsidP="00E614C8" w:rsidRDefault="00E614C8" w14:paraId="7525B0FD" w14:textId="2BED9DA8">
      <w:pPr>
        <w:jc w:val="right"/>
        <w:rPr>
          <w:rFonts w:ascii="UD デジタル 教科書体 NP-R" w:eastAsia="UD デジタル 教科書体 NP-R"/>
        </w:rPr>
      </w:pPr>
      <w:r w:rsidRPr="00E614C8">
        <w:rPr>
          <w:rFonts w:hint="eastAsia" w:ascii="UD デジタル 教科書体 NP-R" w:eastAsia="UD デジタル 教科書体 NP-R"/>
        </w:rPr>
        <w:t>202</w:t>
      </w:r>
      <w:r w:rsidR="004559DC">
        <w:rPr>
          <w:rFonts w:hint="eastAsia" w:ascii="UD デジタル 教科書体 NP-R" w:eastAsia="UD デジタル 教科書体 NP-R"/>
        </w:rPr>
        <w:t>4</w:t>
      </w:r>
      <w:r w:rsidRPr="00E614C8">
        <w:rPr>
          <w:rFonts w:hint="eastAsia" w:ascii="UD デジタル 教科書体 NP-R" w:eastAsia="UD デジタル 教科書体 NP-R"/>
        </w:rPr>
        <w:t>年4月</w:t>
      </w:r>
      <w:r w:rsidR="004D22B6">
        <w:rPr>
          <w:rFonts w:hint="eastAsia" w:ascii="UD デジタル 教科書体 NP-R" w:eastAsia="UD デジタル 教科書体 NP-R"/>
        </w:rPr>
        <w:t>15</w:t>
      </w:r>
      <w:r w:rsidRPr="00E614C8">
        <w:rPr>
          <w:rFonts w:hint="eastAsia" w:ascii="UD デジタル 教科書体 NP-R" w:eastAsia="UD デジタル 教科書体 NP-R"/>
        </w:rPr>
        <w:t>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Tr="00E614C8" w14:paraId="7525B100" w14:textId="77777777">
        <w:tc>
          <w:tcPr>
            <w:tcW w:w="1384" w:type="dxa"/>
          </w:tcPr>
          <w:p w:rsidR="00E614C8" w:rsidP="00E614C8" w:rsidRDefault="00E614C8" w14:paraId="7525B0FE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チーム名</w:t>
            </w:r>
          </w:p>
        </w:tc>
        <w:tc>
          <w:tcPr>
            <w:tcW w:w="8452" w:type="dxa"/>
          </w:tcPr>
          <w:p w:rsidR="00E614C8" w:rsidP="00E614C8" w:rsidRDefault="00E84232" w14:paraId="7525B0FF" w14:textId="791E5B7E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TRL</w:t>
            </w:r>
          </w:p>
        </w:tc>
      </w:tr>
      <w:tr w:rsidR="00E614C8" w:rsidTr="00E614C8" w14:paraId="7525B103" w14:textId="77777777">
        <w:tc>
          <w:tcPr>
            <w:tcW w:w="1384" w:type="dxa"/>
          </w:tcPr>
          <w:p w:rsidR="00E614C8" w:rsidP="00E614C8" w:rsidRDefault="00E614C8" w14:paraId="7525B101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メンバ</w:t>
            </w:r>
          </w:p>
        </w:tc>
        <w:tc>
          <w:tcPr>
            <w:tcW w:w="8452" w:type="dxa"/>
          </w:tcPr>
          <w:p w:rsidR="00E614C8" w:rsidP="00E614C8" w:rsidRDefault="00385747" w14:paraId="7525B102" w14:textId="51ADE426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（L）</w:t>
            </w:r>
            <w:r w:rsidRPr="00156046" w:rsidR="00156046">
              <w:rPr>
                <w:rFonts w:hint="eastAsia" w:ascii="UD デジタル 教科書体 NP-R" w:eastAsia="UD デジタル 教科書体 NP-R"/>
              </w:rPr>
              <w:t>田中　亮丞</w:t>
            </w:r>
            <w:r>
              <w:rPr>
                <w:rFonts w:hint="eastAsia" w:ascii="UD デジタル 教科書体 NP-R" w:eastAsia="UD デジタル 教科書体 NP-R"/>
              </w:rPr>
              <w:t>、</w:t>
            </w:r>
            <w:r w:rsidR="00917951">
              <w:rPr>
                <w:rFonts w:hint="eastAsia" w:ascii="UD デジタル 教科書体 NP-R" w:eastAsia="UD デジタル 教科書体 NP-R"/>
              </w:rPr>
              <w:t>（SL）</w:t>
            </w:r>
            <w:r w:rsidRPr="00156046" w:rsidR="00156046">
              <w:rPr>
                <w:rFonts w:hint="eastAsia" w:ascii="UD デジタル 教科書体 NP-R" w:eastAsia="UD デジタル 教科書体 NP-R"/>
              </w:rPr>
              <w:t>野元　嵐生</w:t>
            </w:r>
            <w:r>
              <w:rPr>
                <w:rFonts w:hint="eastAsia" w:ascii="UD デジタル 教科書体 NP-R" w:eastAsia="UD デジタル 教科書体 NP-R"/>
              </w:rPr>
              <w:t>、</w:t>
            </w:r>
            <w:r w:rsidRPr="004D0358" w:rsidR="004D0358">
              <w:rPr>
                <w:rFonts w:hint="eastAsia" w:ascii="UD デジタル 教科書体 NP-R" w:eastAsia="UD デジタル 教科書体 NP-R"/>
              </w:rPr>
              <w:t>原田　めぐみ</w:t>
            </w:r>
            <w:r>
              <w:rPr>
                <w:rFonts w:hint="eastAsia" w:ascii="UD デジタル 教科書体 NP-R" w:eastAsia="UD デジタル 教科書体 NP-R"/>
              </w:rPr>
              <w:t>、</w:t>
            </w:r>
            <w:r w:rsidRPr="004D0358" w:rsidR="004D0358">
              <w:rPr>
                <w:rFonts w:hint="eastAsia" w:ascii="UD デジタル 教科書体 NP-R" w:eastAsia="UD デジタル 教科書体 NP-R"/>
              </w:rPr>
              <w:t xml:space="preserve">松永　</w:t>
            </w:r>
            <w:r w:rsidR="002172AA">
              <w:rPr>
                <w:rFonts w:hint="eastAsia" w:ascii="UD デジタル 教科書体 NP-R" w:eastAsia="UD デジタル 教科書体 NP-R"/>
              </w:rPr>
              <w:t>怜汰、</w:t>
            </w:r>
            <w:r w:rsidRPr="00B057FC" w:rsidR="00B057FC">
              <w:rPr>
                <w:rFonts w:hint="eastAsia" w:ascii="UD デジタル 教科書体 NP-R" w:eastAsia="UD デジタル 教科書体 NP-R"/>
              </w:rPr>
              <w:t>土脇　朔大</w:t>
            </w:r>
            <w:r w:rsidR="00B057FC">
              <w:rPr>
                <w:rFonts w:hint="eastAsia" w:ascii="UD デジタル 教科書体 NP-R" w:eastAsia="UD デジタル 教科書体 NP-R"/>
              </w:rPr>
              <w:t>、中島　健</w:t>
            </w:r>
            <w:r w:rsidR="00633CA9">
              <w:rPr>
                <w:rFonts w:hint="eastAsia" w:ascii="UD デジタル 教科書体 NP-R" w:eastAsia="UD デジタル 教科書体 NP-R"/>
              </w:rPr>
              <w:t>伸</w:t>
            </w:r>
          </w:p>
        </w:tc>
      </w:tr>
      <w:tr w:rsidR="00E614C8" w:rsidTr="00E614C8" w14:paraId="7525B108" w14:textId="77777777">
        <w:tc>
          <w:tcPr>
            <w:tcW w:w="1384" w:type="dxa"/>
          </w:tcPr>
          <w:p w:rsidR="00E614C8" w:rsidP="00E614C8" w:rsidRDefault="00E614C8" w14:paraId="7525B104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チームの目的</w:t>
            </w:r>
          </w:p>
        </w:tc>
        <w:tc>
          <w:tcPr>
            <w:tcW w:w="8452" w:type="dxa"/>
          </w:tcPr>
          <w:p w:rsidR="00385747" w:rsidP="00385747" w:rsidRDefault="00385747" w14:paraId="7525B105" w14:textId="554ADF51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</w:t>
            </w:r>
            <w:r w:rsidR="004D22B6">
              <w:rPr>
                <w:rFonts w:hint="eastAsia" w:ascii="UD デジタル 教科書体 NP-R" w:eastAsia="UD デジタル 教科書体 NP-R"/>
              </w:rPr>
              <w:t>コミュニケーションを取りながら</w:t>
            </w:r>
            <w:r w:rsidR="00E30DD4">
              <w:rPr>
                <w:rFonts w:hint="eastAsia" w:ascii="UD デジタル 教科書体 NP-R" w:eastAsia="UD デジタル 教科書体 NP-R"/>
              </w:rPr>
              <w:t>タスクの管理</w:t>
            </w:r>
          </w:p>
          <w:p w:rsidR="00385747" w:rsidP="00385747" w:rsidRDefault="00385747" w14:paraId="7525B106" w14:textId="720D6B29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</w:t>
            </w:r>
            <w:r w:rsidR="00033BC2">
              <w:rPr>
                <w:rFonts w:hint="eastAsia" w:ascii="UD デジタル 教科書体 NP-R" w:eastAsia="UD デジタル 教科書体 NP-R"/>
              </w:rPr>
              <w:t>作品の完成度を高くする</w:t>
            </w:r>
          </w:p>
          <w:p w:rsidR="00797684" w:rsidP="00E614C8" w:rsidRDefault="00033BC2" w14:paraId="7525B107" w14:textId="44769939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</w:t>
            </w:r>
            <w:r w:rsidR="00163D60">
              <w:rPr>
                <w:rFonts w:hint="eastAsia" w:ascii="UD デジタル 教科書体 NP-R" w:eastAsia="UD デジタル 教科書体 NP-R"/>
              </w:rPr>
              <w:t>個人のプログラミングスキルの向上</w:t>
            </w:r>
          </w:p>
        </w:tc>
      </w:tr>
    </w:tbl>
    <w:p w:rsidR="00E614C8" w:rsidP="00E614C8" w:rsidRDefault="00E614C8" w14:paraId="7525B109" w14:textId="77777777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Tr="00E614C8" w14:paraId="7525B10C" w14:textId="77777777">
        <w:tc>
          <w:tcPr>
            <w:tcW w:w="1384" w:type="dxa"/>
          </w:tcPr>
          <w:p w:rsidR="00E614C8" w:rsidP="00E614C8" w:rsidRDefault="00E614C8" w14:paraId="7525B10A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企画名</w:t>
            </w:r>
          </w:p>
        </w:tc>
        <w:tc>
          <w:tcPr>
            <w:tcW w:w="8452" w:type="dxa"/>
          </w:tcPr>
          <w:p w:rsidR="00E614C8" w:rsidP="00E614C8" w:rsidRDefault="00163D60" w14:paraId="7525B10B" w14:textId="41E69A15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グー</w:t>
            </w:r>
            <w:r>
              <w:rPr>
                <mc:AlternateContent>
                  <mc:Choice Requires="w16se">
                    <w:rFonts w:hint="eastAsia" w:ascii="UD デジタル 教科書体 NP-R" w:eastAsia="UD デジタル 教科書体 NP-R"/>
                  </mc:Choice>
                  <mc:Fallback>
                    <w:rFonts w:ascii="Segoe UI Emoji" w:hAnsi="Segoe UI Emoji" w:eastAsia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E614C8" w:rsidTr="00E614C8" w14:paraId="7525B110" w14:textId="77777777">
        <w:tc>
          <w:tcPr>
            <w:tcW w:w="1384" w:type="dxa"/>
          </w:tcPr>
          <w:p w:rsidR="00E614C8" w:rsidP="00E614C8" w:rsidRDefault="00E614C8" w14:paraId="7525B10D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企画目的</w:t>
            </w:r>
          </w:p>
        </w:tc>
        <w:tc>
          <w:tcPr>
            <w:tcW w:w="8452" w:type="dxa"/>
          </w:tcPr>
          <w:p w:rsidR="00797684" w:rsidP="00822292" w:rsidRDefault="00822292" w14:paraId="0369F93B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趣味の発信</w:t>
            </w:r>
          </w:p>
          <w:p w:rsidR="00822292" w:rsidP="00822292" w:rsidRDefault="00AC743C" w14:paraId="7525B10F" w14:textId="4E4EE732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趣味の合うユーザーを見つける</w:t>
            </w:r>
          </w:p>
        </w:tc>
      </w:tr>
      <w:tr w:rsidR="00E614C8" w:rsidTr="00E614C8" w14:paraId="7525B114" w14:textId="77777777">
        <w:tc>
          <w:tcPr>
            <w:tcW w:w="1384" w:type="dxa"/>
          </w:tcPr>
          <w:p w:rsidR="00E614C8" w:rsidP="00E614C8" w:rsidRDefault="00E614C8" w14:paraId="7525B111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企画概要</w:t>
            </w:r>
          </w:p>
        </w:tc>
        <w:tc>
          <w:tcPr>
            <w:tcW w:w="8452" w:type="dxa"/>
          </w:tcPr>
          <w:p w:rsidR="00385747" w:rsidP="00385747" w:rsidRDefault="006C1FA4" w14:paraId="7525B112" w14:textId="6A35893C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年代問わずに使える</w:t>
            </w:r>
            <w:r w:rsidR="00855BBC">
              <w:rPr>
                <w:rFonts w:hint="eastAsia" w:ascii="UD デジタル 教科書体 NP-R" w:eastAsia="UD デジタル 教科書体 NP-R"/>
              </w:rPr>
              <w:t>趣味を</w:t>
            </w:r>
            <w:r w:rsidR="001B4836">
              <w:rPr>
                <w:rFonts w:hint="eastAsia" w:ascii="UD デジタル 教科書体 NP-R" w:eastAsia="UD デジタル 教科書体 NP-R"/>
              </w:rPr>
              <w:t>共有する</w:t>
            </w:r>
            <w:r>
              <w:rPr>
                <w:rFonts w:hint="eastAsia" w:ascii="UD デジタル 教科書体 NP-R" w:eastAsia="UD デジタル 教科書体 NP-R"/>
              </w:rPr>
              <w:t>コミュニケーションツール</w:t>
            </w:r>
          </w:p>
          <w:p w:rsidRPr="00C90AED" w:rsidR="000170B8" w:rsidP="00E614C8" w:rsidRDefault="00651F74" w14:paraId="7525B113" w14:textId="2A17F3AC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個人を発信する</w:t>
            </w:r>
            <w:r w:rsidR="000170B8">
              <w:rPr>
                <w:rFonts w:hint="eastAsia" w:ascii="UD デジタル 教科書体 NP-R" w:eastAsia="UD デジタル 教科書体 NP-R"/>
              </w:rPr>
              <w:t>サイト</w:t>
            </w:r>
          </w:p>
        </w:tc>
      </w:tr>
    </w:tbl>
    <w:p w:rsidR="00E614C8" w:rsidP="00E614C8" w:rsidRDefault="00E614C8" w14:paraId="7525B115" w14:textId="77777777">
      <w:pPr>
        <w:rPr>
          <w:rFonts w:ascii="UD デジタル 教科書体 NP-R" w:eastAsia="UD デジタル 教科書体 NP-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8452"/>
      </w:tblGrid>
      <w:tr w:rsidR="00E614C8" w:rsidTr="78CC4504" w14:paraId="7525B11A" w14:textId="77777777">
        <w:tc>
          <w:tcPr>
            <w:tcW w:w="1384" w:type="dxa"/>
            <w:tcMar/>
          </w:tcPr>
          <w:p w:rsidR="00E614C8" w:rsidP="00E614C8" w:rsidRDefault="00E614C8" w14:paraId="7525B116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機能概要</w:t>
            </w:r>
          </w:p>
        </w:tc>
        <w:tc>
          <w:tcPr>
            <w:tcW w:w="8452" w:type="dxa"/>
            <w:tcMar/>
          </w:tcPr>
          <w:p w:rsidR="004412AD" w:rsidP="360641AA" w:rsidRDefault="004412AD" w14:paraId="2B597F55" w14:textId="6F4F9A76">
            <w:pPr>
              <w:rPr>
                <w:rFonts w:ascii="UD デジタル 教科書体 NP-R" w:eastAsia="UD デジタル 教科書体 NP-R"/>
              </w:rPr>
            </w:pPr>
            <w:r w:rsidRPr="360641AA" w:rsidR="004412AD">
              <w:rPr>
                <w:rFonts w:ascii="UD デジタル 教科書体 NP-R" w:eastAsia="UD デジタル 教科書体 NP-R"/>
              </w:rPr>
              <w:t>・新規会員登録</w:t>
            </w:r>
            <w:r w:rsidRPr="360641AA" w:rsidR="7A91357D">
              <w:rPr>
                <w:rFonts w:ascii="UD デジタル 教科書体 NP-R" w:eastAsia="UD デジタル 教科書体 NP-R"/>
              </w:rPr>
              <w:t>、更新、削除</w:t>
            </w:r>
          </w:p>
          <w:p w:rsidR="00797684" w:rsidP="00E614C8" w:rsidRDefault="004412AD" w14:paraId="7525B118" w14:textId="227321CC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・ログイン、ログアウト</w:t>
            </w:r>
          </w:p>
          <w:p w:rsidR="004412AD" w:rsidP="78CC4504" w:rsidRDefault="004412AD" w14:paraId="43CFC2F1" w14:textId="195C5022">
            <w:pPr>
              <w:rPr>
                <w:rFonts w:ascii="UD デジタル 教科書体 NP-R" w:eastAsia="UD デジタル 教科書体 NP-R"/>
              </w:rPr>
            </w:pPr>
            <w:r w:rsidRPr="78CC4504" w:rsidR="004412AD">
              <w:rPr>
                <w:rFonts w:ascii="UD デジタル 教科書体 NP-R" w:eastAsia="UD デジタル 教科書体 NP-R"/>
              </w:rPr>
              <w:t>・</w:t>
            </w:r>
            <w:r w:rsidRPr="78CC4504" w:rsidR="00F13F82">
              <w:rPr>
                <w:rFonts w:ascii="UD デジタル 教科書体 NP-R" w:eastAsia="UD デジタル 教科書体 NP-R"/>
              </w:rPr>
              <w:t>チャット機能</w:t>
            </w:r>
          </w:p>
          <w:p w:rsidR="726A3785" w:rsidP="78CC4504" w:rsidRDefault="726A3785" w14:paraId="31A29A94" w14:textId="4E421C5F">
            <w:pPr>
              <w:pStyle w:val="a"/>
              <w:rPr>
                <w:rFonts w:ascii="UD デジタル 教科書体 NP-R" w:eastAsia="UD デジタル 教科書体 NP-R"/>
              </w:rPr>
            </w:pPr>
            <w:r w:rsidRPr="78CC4504" w:rsidR="726A3785">
              <w:rPr>
                <w:rFonts w:ascii="UD デジタル 教科書体 NP-R" w:eastAsia="UD デジタル 教科書体 NP-R"/>
              </w:rPr>
              <w:t>・グループ追加</w:t>
            </w:r>
          </w:p>
          <w:p w:rsidR="00950AE8" w:rsidP="00E614C8" w:rsidRDefault="00950AE8" w14:paraId="267F4B5F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</w:t>
            </w:r>
            <w:r w:rsidR="00B42EE1">
              <w:rPr>
                <w:rFonts w:hint="eastAsia" w:ascii="UD デジタル 教科書体 NP-R" w:eastAsia="UD デジタル 教科書体 NP-R"/>
              </w:rPr>
              <w:t>画像共有</w:t>
            </w:r>
          </w:p>
          <w:p w:rsidR="00B42EE1" w:rsidP="00E614C8" w:rsidRDefault="00B42EE1" w14:paraId="6C64DA5F" w14:textId="77777777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・フレンド機能</w:t>
            </w:r>
          </w:p>
          <w:p w:rsidR="00C90AED" w:rsidP="00E614C8" w:rsidRDefault="00C90AED" w14:paraId="7525B119" w14:textId="41D9EA91">
            <w:pPr>
              <w:rPr>
                <w:rFonts w:ascii="UD デジタル 教科書体 NP-R" w:eastAsia="UD デジタル 教科書体 NP-R"/>
              </w:rPr>
            </w:pPr>
            <w:r>
              <w:rPr>
                <w:rFonts w:hint="eastAsia" w:ascii="UD デジタル 教科書体 NP-R" w:eastAsia="UD デジタル 教科書体 NP-R"/>
              </w:rPr>
              <w:t>・プロフィール</w:t>
            </w:r>
          </w:p>
        </w:tc>
      </w:tr>
    </w:tbl>
    <w:p w:rsidR="00E614C8" w:rsidP="00797684" w:rsidRDefault="00797684" w14:paraId="7525B11B" w14:textId="77777777">
      <w:pPr>
        <w:jc w:val="right"/>
        <w:rPr>
          <w:rFonts w:ascii="UD デジタル 教科書体 NP-R" w:eastAsia="UD デジタル 教科書体 NP-R"/>
        </w:rPr>
      </w:pPr>
      <w:r>
        <w:rPr>
          <w:rFonts w:hint="eastAsia" w:ascii="UD デジタル 教科書体 NP-R" w:eastAsia="UD デジタル 教科書体 NP-R"/>
        </w:rPr>
        <w:t>※内容に応じて枠を広げる</w:t>
      </w:r>
    </w:p>
    <w:p w:rsidRPr="00E614C8" w:rsidR="00E614C8" w:rsidP="00E614C8" w:rsidRDefault="00E614C8" w14:paraId="7525B11C" w14:textId="77777777">
      <w:pPr>
        <w:rPr>
          <w:rFonts w:ascii="UD デジタル 教科書体 NP-R" w:eastAsia="UD デジタル 教科書体 NP-R"/>
        </w:rPr>
      </w:pPr>
    </w:p>
    <w:sectPr w:rsidRPr="00E614C8" w:rsidR="00E614C8" w:rsidSect="001B2E7D">
      <w:pgSz w:w="11906" w:h="16838" w:orient="portrait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E7D" w:rsidP="001B78D6" w:rsidRDefault="001B2E7D" w14:paraId="12E4E730" w14:textId="77777777">
      <w:r>
        <w:separator/>
      </w:r>
    </w:p>
  </w:endnote>
  <w:endnote w:type="continuationSeparator" w:id="0">
    <w:p w:rsidR="001B2E7D" w:rsidP="001B78D6" w:rsidRDefault="001B2E7D" w14:paraId="165A4995" w14:textId="77777777">
      <w:r>
        <w:continuationSeparator/>
      </w:r>
    </w:p>
  </w:endnote>
  <w:endnote w:type="continuationNotice" w:id="1">
    <w:p w:rsidR="001B2E7D" w:rsidRDefault="001B2E7D" w14:paraId="57C0D02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E7D" w:rsidP="001B78D6" w:rsidRDefault="001B2E7D" w14:paraId="20B77675" w14:textId="77777777">
      <w:r>
        <w:separator/>
      </w:r>
    </w:p>
  </w:footnote>
  <w:footnote w:type="continuationSeparator" w:id="0">
    <w:p w:rsidR="001B2E7D" w:rsidP="001B78D6" w:rsidRDefault="001B2E7D" w14:paraId="20192CD6" w14:textId="77777777">
      <w:r>
        <w:continuationSeparator/>
      </w:r>
    </w:p>
  </w:footnote>
  <w:footnote w:type="continuationNotice" w:id="1">
    <w:p w:rsidR="001B2E7D" w:rsidRDefault="001B2E7D" w14:paraId="41D29998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27A6584"/>
    <w:multiLevelType w:val="hybridMultilevel"/>
    <w:tmpl w:val="92822E48"/>
    <w:lvl w:ilvl="0" w:tplc="E2D0C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35209175">
    <w:abstractNumId w:val="3"/>
  </w:num>
  <w:num w:numId="2" w16cid:durableId="719937301">
    <w:abstractNumId w:val="1"/>
  </w:num>
  <w:num w:numId="3" w16cid:durableId="759062224">
    <w:abstractNumId w:val="6"/>
  </w:num>
  <w:num w:numId="4" w16cid:durableId="1026635279">
    <w:abstractNumId w:val="8"/>
  </w:num>
  <w:num w:numId="5" w16cid:durableId="1909682261">
    <w:abstractNumId w:val="0"/>
  </w:num>
  <w:num w:numId="6" w16cid:durableId="721100972">
    <w:abstractNumId w:val="2"/>
  </w:num>
  <w:num w:numId="7" w16cid:durableId="1039204707">
    <w:abstractNumId w:val="5"/>
  </w:num>
  <w:num w:numId="8" w16cid:durableId="223218904">
    <w:abstractNumId w:val="7"/>
  </w:num>
  <w:num w:numId="9" w16cid:durableId="2059283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F98"/>
    <w:rsid w:val="0000497E"/>
    <w:rsid w:val="000170B8"/>
    <w:rsid w:val="000232A1"/>
    <w:rsid w:val="00027545"/>
    <w:rsid w:val="00033393"/>
    <w:rsid w:val="00033BC2"/>
    <w:rsid w:val="00043E0D"/>
    <w:rsid w:val="00054884"/>
    <w:rsid w:val="000923C4"/>
    <w:rsid w:val="00095411"/>
    <w:rsid w:val="000E07FB"/>
    <w:rsid w:val="000E7FF9"/>
    <w:rsid w:val="000F3697"/>
    <w:rsid w:val="00103556"/>
    <w:rsid w:val="00132BF7"/>
    <w:rsid w:val="0015574C"/>
    <w:rsid w:val="00156046"/>
    <w:rsid w:val="001620BA"/>
    <w:rsid w:val="00163D60"/>
    <w:rsid w:val="00163ED7"/>
    <w:rsid w:val="0017274D"/>
    <w:rsid w:val="001854B7"/>
    <w:rsid w:val="001B16F5"/>
    <w:rsid w:val="001B2E7D"/>
    <w:rsid w:val="001B4836"/>
    <w:rsid w:val="001B78D6"/>
    <w:rsid w:val="001C4621"/>
    <w:rsid w:val="001E0939"/>
    <w:rsid w:val="002172AA"/>
    <w:rsid w:val="002232B0"/>
    <w:rsid w:val="0023096A"/>
    <w:rsid w:val="00241993"/>
    <w:rsid w:val="00267BAF"/>
    <w:rsid w:val="00271ED9"/>
    <w:rsid w:val="00283D57"/>
    <w:rsid w:val="00285E8C"/>
    <w:rsid w:val="00287BD5"/>
    <w:rsid w:val="002A5ED9"/>
    <w:rsid w:val="002D31AF"/>
    <w:rsid w:val="002F2905"/>
    <w:rsid w:val="00301BFA"/>
    <w:rsid w:val="00304C9D"/>
    <w:rsid w:val="003136A7"/>
    <w:rsid w:val="00315360"/>
    <w:rsid w:val="00334DA5"/>
    <w:rsid w:val="0034321C"/>
    <w:rsid w:val="00343D7F"/>
    <w:rsid w:val="00375BD8"/>
    <w:rsid w:val="00385747"/>
    <w:rsid w:val="003B3585"/>
    <w:rsid w:val="003C0822"/>
    <w:rsid w:val="003D2555"/>
    <w:rsid w:val="003E27F0"/>
    <w:rsid w:val="00416827"/>
    <w:rsid w:val="004412AD"/>
    <w:rsid w:val="004559DC"/>
    <w:rsid w:val="00456164"/>
    <w:rsid w:val="00463185"/>
    <w:rsid w:val="004877AC"/>
    <w:rsid w:val="004B3DAB"/>
    <w:rsid w:val="004B3F46"/>
    <w:rsid w:val="004B4BE9"/>
    <w:rsid w:val="004B56E5"/>
    <w:rsid w:val="004D0358"/>
    <w:rsid w:val="004D22B6"/>
    <w:rsid w:val="004D4480"/>
    <w:rsid w:val="005100A0"/>
    <w:rsid w:val="00520F81"/>
    <w:rsid w:val="0052660A"/>
    <w:rsid w:val="005305FC"/>
    <w:rsid w:val="00532666"/>
    <w:rsid w:val="0053268F"/>
    <w:rsid w:val="00533863"/>
    <w:rsid w:val="00535F2D"/>
    <w:rsid w:val="00537EBC"/>
    <w:rsid w:val="0057563D"/>
    <w:rsid w:val="005802AA"/>
    <w:rsid w:val="00584A1A"/>
    <w:rsid w:val="00587445"/>
    <w:rsid w:val="005F1F00"/>
    <w:rsid w:val="005F6BCB"/>
    <w:rsid w:val="00605E34"/>
    <w:rsid w:val="00633CA9"/>
    <w:rsid w:val="006375ED"/>
    <w:rsid w:val="00651F74"/>
    <w:rsid w:val="006560D4"/>
    <w:rsid w:val="0066292D"/>
    <w:rsid w:val="0068662F"/>
    <w:rsid w:val="00690604"/>
    <w:rsid w:val="0069145E"/>
    <w:rsid w:val="006A020C"/>
    <w:rsid w:val="006A5A69"/>
    <w:rsid w:val="006C1FA4"/>
    <w:rsid w:val="006C59FA"/>
    <w:rsid w:val="0070172F"/>
    <w:rsid w:val="00702067"/>
    <w:rsid w:val="00722CBC"/>
    <w:rsid w:val="00741A35"/>
    <w:rsid w:val="00767013"/>
    <w:rsid w:val="00774D70"/>
    <w:rsid w:val="0078247E"/>
    <w:rsid w:val="00787D09"/>
    <w:rsid w:val="00797684"/>
    <w:rsid w:val="007A2B00"/>
    <w:rsid w:val="007A2B6C"/>
    <w:rsid w:val="007C225D"/>
    <w:rsid w:val="007C617D"/>
    <w:rsid w:val="007D2F98"/>
    <w:rsid w:val="007E7880"/>
    <w:rsid w:val="007F748C"/>
    <w:rsid w:val="007F7A48"/>
    <w:rsid w:val="00800C61"/>
    <w:rsid w:val="00801811"/>
    <w:rsid w:val="00802B85"/>
    <w:rsid w:val="00804B79"/>
    <w:rsid w:val="00805D28"/>
    <w:rsid w:val="00822292"/>
    <w:rsid w:val="00841410"/>
    <w:rsid w:val="00855BBC"/>
    <w:rsid w:val="008660C1"/>
    <w:rsid w:val="00874004"/>
    <w:rsid w:val="008775E9"/>
    <w:rsid w:val="00877BED"/>
    <w:rsid w:val="00886A88"/>
    <w:rsid w:val="008C1C87"/>
    <w:rsid w:val="00902F00"/>
    <w:rsid w:val="00907B29"/>
    <w:rsid w:val="00917951"/>
    <w:rsid w:val="009420BC"/>
    <w:rsid w:val="00943830"/>
    <w:rsid w:val="009470C8"/>
    <w:rsid w:val="00950AE8"/>
    <w:rsid w:val="00954324"/>
    <w:rsid w:val="00964E4D"/>
    <w:rsid w:val="00981F65"/>
    <w:rsid w:val="00994150"/>
    <w:rsid w:val="009B615A"/>
    <w:rsid w:val="009C3083"/>
    <w:rsid w:val="009C44B4"/>
    <w:rsid w:val="00A11524"/>
    <w:rsid w:val="00A24471"/>
    <w:rsid w:val="00A82911"/>
    <w:rsid w:val="00AC2893"/>
    <w:rsid w:val="00AC743C"/>
    <w:rsid w:val="00B057FC"/>
    <w:rsid w:val="00B3322D"/>
    <w:rsid w:val="00B42EE1"/>
    <w:rsid w:val="00B6575B"/>
    <w:rsid w:val="00BB12C4"/>
    <w:rsid w:val="00BD1B8A"/>
    <w:rsid w:val="00BE3498"/>
    <w:rsid w:val="00BF3D38"/>
    <w:rsid w:val="00C361D0"/>
    <w:rsid w:val="00C53872"/>
    <w:rsid w:val="00C563A0"/>
    <w:rsid w:val="00C630F3"/>
    <w:rsid w:val="00C90AED"/>
    <w:rsid w:val="00C97CF8"/>
    <w:rsid w:val="00CA1839"/>
    <w:rsid w:val="00CB032A"/>
    <w:rsid w:val="00CB7ADE"/>
    <w:rsid w:val="00CC39FB"/>
    <w:rsid w:val="00CE7358"/>
    <w:rsid w:val="00D05CC9"/>
    <w:rsid w:val="00D402B0"/>
    <w:rsid w:val="00D81309"/>
    <w:rsid w:val="00DB7BBB"/>
    <w:rsid w:val="00DC2137"/>
    <w:rsid w:val="00DD240E"/>
    <w:rsid w:val="00DE7C92"/>
    <w:rsid w:val="00E1445A"/>
    <w:rsid w:val="00E16667"/>
    <w:rsid w:val="00E30DD4"/>
    <w:rsid w:val="00E614C8"/>
    <w:rsid w:val="00E7177A"/>
    <w:rsid w:val="00E737CC"/>
    <w:rsid w:val="00E84232"/>
    <w:rsid w:val="00EA13C7"/>
    <w:rsid w:val="00EA3CAB"/>
    <w:rsid w:val="00EB4310"/>
    <w:rsid w:val="00ED21E6"/>
    <w:rsid w:val="00ED4FF4"/>
    <w:rsid w:val="00F044F2"/>
    <w:rsid w:val="00F05196"/>
    <w:rsid w:val="00F13F82"/>
    <w:rsid w:val="00F22A08"/>
    <w:rsid w:val="00F30384"/>
    <w:rsid w:val="00F303D7"/>
    <w:rsid w:val="00F6677E"/>
    <w:rsid w:val="00F85BB6"/>
    <w:rsid w:val="00F96B30"/>
    <w:rsid w:val="00FE0EAF"/>
    <w:rsid w:val="00FE4A8F"/>
    <w:rsid w:val="360641AA"/>
    <w:rsid w:val="726A3785"/>
    <w:rsid w:val="78CC4504"/>
    <w:rsid w:val="7A91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25B0FC"/>
  <w15:docId w15:val="{E61A454A-29D1-455F-951D-B438B4BA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hAnsi="Arial" w:eastAsia="ＭＳ ゴシック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styleId="a6" w:customStyle="1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styleId="a8" w:customStyle="1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="840" w:leftChars="40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</w:rPr>
  </w:style>
  <w:style w:type="character" w:styleId="normaltextrun" w:customStyle="1">
    <w:name w:val="normaltextrun"/>
    <w:basedOn w:val="a0"/>
    <w:rsid w:val="00B0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2DFD04490200B47A76C1CE793EACE7F" ma:contentTypeVersion="4" ma:contentTypeDescription="新しいドキュメントを作成します。" ma:contentTypeScope="" ma:versionID="93aa509de93b1532e534e8248246fb1f">
  <xsd:schema xmlns:xsd="http://www.w3.org/2001/XMLSchema" xmlns:xs="http://www.w3.org/2001/XMLSchema" xmlns:p="http://schemas.microsoft.com/office/2006/metadata/properties" xmlns:ns2="24288dd6-a10b-4bbd-9709-969a9ca5030f" targetNamespace="http://schemas.microsoft.com/office/2006/metadata/properties" ma:root="true" ma:fieldsID="c622af2228f15a0bb8a44201ba8f9513" ns2:_="">
    <xsd:import namespace="24288dd6-a10b-4bbd-9709-969a9ca50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88dd6-a10b-4bbd-9709-969a9ca503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19E9-FCA1-4194-9E17-51CBA77173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DBB96-9BDB-4A8B-9CE7-EF2ED96B9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AFBFB-03A3-46B8-80AC-AAF651E7D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88dd6-a10b-4bbd-9709-969a9ca50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29F530-DE98-4304-B72C-E422E439BE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企画書.dot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imamura</dc:creator>
  <keywords/>
  <lastModifiedBy>野元 嵐生</lastModifiedBy>
  <revision>118</revision>
  <lastPrinted>2014-09-12T21:24:00.0000000Z</lastPrinted>
  <dcterms:created xsi:type="dcterms:W3CDTF">2012-09-07T22:13:00.0000000Z</dcterms:created>
  <dcterms:modified xsi:type="dcterms:W3CDTF">2024-04-17T02:24:26.7734711Z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0x01010042DFD04490200B47A76C1CE793EACE7F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